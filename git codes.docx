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ساخت</w:t>
      </w:r>
      <w:proofErr w:type="gramEnd"/>
      <w:r>
        <w:rPr>
          <w:rFonts w:cs="Times New Roman"/>
          <w:color w:val="FF4000"/>
          <w:rtl/>
          <w:lang w:bidi="ar-SA"/>
        </w:rPr>
        <w:t xml:space="preserve"> دایرکتوری</w:t>
      </w:r>
    </w:p>
    <w:p w:rsidR="00606795" w:rsidRDefault="00000000">
      <w:pPr>
        <w:pStyle w:val="Standard"/>
      </w:pPr>
      <w:proofErr w:type="spellStart"/>
      <w:r>
        <w:t>mkdir</w:t>
      </w:r>
      <w:proofErr w:type="spellEnd"/>
      <w:r>
        <w:t xml:space="preserve"> project-name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ساخت</w:t>
      </w:r>
      <w:proofErr w:type="gramEnd"/>
      <w:r>
        <w:rPr>
          <w:rFonts w:cs="Times New Roman"/>
          <w:color w:val="FF4000"/>
          <w:rtl/>
          <w:lang w:bidi="ar-SA"/>
        </w:rPr>
        <w:t xml:space="preserve"> فایل</w:t>
      </w:r>
    </w:p>
    <w:p w:rsidR="00606795" w:rsidRDefault="00000000">
      <w:pPr>
        <w:pStyle w:val="Standard"/>
      </w:pPr>
      <w:r>
        <w:t>touch page1.html</w:t>
      </w:r>
    </w:p>
    <w:p w:rsidR="00606795" w:rsidRDefault="00000000">
      <w:pPr>
        <w:pStyle w:val="Standard"/>
      </w:pPr>
      <w:r>
        <w:t xml:space="preserve">touch page2.html page3.html </w:t>
      </w:r>
      <w:r>
        <w:rPr>
          <w:rFonts w:cs="Times New Roman"/>
          <w:color w:val="FF4000"/>
          <w:rtl/>
          <w:lang w:bidi="ar-SA"/>
        </w:rPr>
        <w:t>ساخت همزمان چند فایل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حذف</w:t>
      </w:r>
      <w:proofErr w:type="gramEnd"/>
      <w:r>
        <w:rPr>
          <w:rFonts w:cs="Times New Roman"/>
          <w:color w:val="FF4000"/>
          <w:rtl/>
          <w:lang w:bidi="ar-SA"/>
        </w:rPr>
        <w:t xml:space="preserve"> فایل</w:t>
      </w:r>
    </w:p>
    <w:p w:rsidR="00606795" w:rsidRDefault="00000000">
      <w:pPr>
        <w:pStyle w:val="Standard"/>
      </w:pPr>
      <w:r>
        <w:t>git rm footer.html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شروع</w:t>
      </w:r>
      <w:proofErr w:type="gramEnd"/>
      <w:r>
        <w:rPr>
          <w:rFonts w:cs="Times New Roman"/>
          <w:color w:val="FF4000"/>
          <w:rtl/>
          <w:lang w:bidi="ar-SA"/>
        </w:rPr>
        <w:t xml:space="preserve"> کردن تنظیمات اولیه</w:t>
      </w:r>
    </w:p>
    <w:p w:rsidR="00606795" w:rsidRDefault="00000000">
      <w:pPr>
        <w:pStyle w:val="Standard"/>
      </w:pPr>
      <w:r>
        <w:t xml:space="preserve">git </w:t>
      </w:r>
      <w:proofErr w:type="spellStart"/>
      <w:r>
        <w:t>init</w:t>
      </w:r>
      <w:proofErr w:type="spellEnd"/>
      <w:r>
        <w:t xml:space="preserve"> …</w:t>
      </w:r>
      <w:proofErr w:type="gramStart"/>
      <w:r>
        <w:t>…..</w:t>
      </w:r>
      <w:proofErr w:type="gramEnd"/>
      <w:r>
        <w:rPr>
          <w:rFonts w:cs="Times New Roman"/>
          <w:color w:val="FF4000"/>
          <w:rtl/>
          <w:lang w:bidi="ar-SA"/>
        </w:rPr>
        <w:t>یک دایرکتوری می سازد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بررسی</w:t>
      </w:r>
      <w:proofErr w:type="gramEnd"/>
      <w:r>
        <w:rPr>
          <w:rFonts w:cs="Times New Roman"/>
          <w:color w:val="FF4000"/>
          <w:rtl/>
          <w:lang w:bidi="ar-SA"/>
        </w:rPr>
        <w:t xml:space="preserve"> وضعیت</w:t>
      </w:r>
    </w:p>
    <w:p w:rsidR="00606795" w:rsidRDefault="00000000">
      <w:pPr>
        <w:pStyle w:val="Standard"/>
      </w:pPr>
      <w:r>
        <w:rPr>
          <w:color w:val="000000"/>
        </w:rPr>
        <w:t>git status…...</w:t>
      </w:r>
      <w:r>
        <w:rPr>
          <w:rFonts w:cs="Times New Roman"/>
          <w:color w:val="FF4000"/>
          <w:rtl/>
          <w:lang w:bidi="ar-SA"/>
        </w:rPr>
        <w:t>چی کا را کردی</w:t>
      </w:r>
    </w:p>
    <w:p w:rsidR="00606795" w:rsidRDefault="00606795">
      <w:pPr>
        <w:pStyle w:val="Standard"/>
        <w:jc w:val="center"/>
        <w:rPr>
          <w:color w:val="000000"/>
        </w:rPr>
      </w:pPr>
    </w:p>
    <w:p w:rsidR="00606795" w:rsidRDefault="00000000">
      <w:pPr>
        <w:pStyle w:val="Standard"/>
        <w:jc w:val="center"/>
      </w:pPr>
      <w:r>
        <w:rPr>
          <w:rFonts w:cs="Times New Roman"/>
          <w:color w:val="FF4000"/>
          <w:rtl/>
          <w:lang w:bidi="ar-SA"/>
        </w:rPr>
        <w:t>وقتی فایل ها تغییر می کنند شما آن ها را کامل کرده پ به وضعیت استیج</w:t>
      </w:r>
      <w:r>
        <w:rPr>
          <w:color w:val="FF4000"/>
          <w:rtl/>
          <w:lang w:bidi="ar-SA"/>
        </w:rPr>
        <w:t>(</w:t>
      </w:r>
      <w:r>
        <w:rPr>
          <w:rFonts w:cs="Times New Roman"/>
          <w:color w:val="FF4000"/>
          <w:rtl/>
          <w:lang w:bidi="ar-SA"/>
        </w:rPr>
        <w:t>پیش از کامیت</w:t>
      </w:r>
      <w:r>
        <w:rPr>
          <w:color w:val="FF4000"/>
          <w:rtl/>
          <w:lang w:bidi="ar-SA"/>
        </w:rPr>
        <w:t xml:space="preserve">) </w:t>
      </w:r>
      <w:r>
        <w:rPr>
          <w:rFonts w:cs="Times New Roman"/>
          <w:color w:val="FF4000"/>
          <w:rtl/>
          <w:lang w:bidi="ar-SA"/>
        </w:rPr>
        <w:t>می برید و آماده کامیت می شویم</w:t>
      </w:r>
    </w:p>
    <w:p w:rsidR="00606795" w:rsidRDefault="00606795">
      <w:pPr>
        <w:pStyle w:val="Standard"/>
        <w:rPr>
          <w:color w:val="FF4000"/>
        </w:rPr>
      </w:pPr>
    </w:p>
    <w:p w:rsidR="00606795" w:rsidRDefault="00000000">
      <w:pPr>
        <w:pStyle w:val="Standard"/>
      </w:pPr>
      <w:r>
        <w:rPr>
          <w:rFonts w:cs="Times New Roman"/>
          <w:color w:val="FF4000"/>
          <w:rtl/>
          <w:lang w:bidi="ar-SA"/>
        </w:rPr>
        <w:t>گیت اد فایل را به گیت می شناساند و به وضعیت استیج می برد میتوان همه یا فقط یکی را شناساند</w:t>
      </w:r>
    </w:p>
    <w:p w:rsidR="00606795" w:rsidRDefault="00606795">
      <w:pPr>
        <w:pStyle w:val="Standard"/>
        <w:rPr>
          <w:color w:val="FF4000"/>
        </w:rPr>
      </w:pP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t xml:space="preserve">git add </w:t>
      </w:r>
      <w:proofErr w:type="spellStart"/>
      <w:proofErr w:type="gramStart"/>
      <w:r>
        <w:t>filename.format</w:t>
      </w:r>
      <w:proofErr w:type="spellEnd"/>
      <w:proofErr w:type="gramEnd"/>
    </w:p>
    <w:p w:rsidR="00606795" w:rsidRDefault="00000000">
      <w:pPr>
        <w:pStyle w:val="Standard"/>
      </w:pPr>
      <w:r>
        <w:t xml:space="preserve">git </w:t>
      </w:r>
      <w:proofErr w:type="gramStart"/>
      <w:r>
        <w:t>add ”</w:t>
      </w:r>
      <w:proofErr w:type="gramEnd"/>
      <w:r>
        <w:t xml:space="preserve">*.html” </w:t>
      </w:r>
      <w:r>
        <w:rPr>
          <w:rFonts w:cs="Times New Roman"/>
          <w:color w:val="FF4000"/>
          <w:rtl/>
          <w:lang w:bidi="ar-SA"/>
        </w:rPr>
        <w:t>یا فقط همه ی فایل ها بایک فرمت مشخص</w:t>
      </w:r>
    </w:p>
    <w:p w:rsidR="00606795" w:rsidRDefault="00000000">
      <w:pPr>
        <w:pStyle w:val="Standard"/>
      </w:pPr>
      <w:r>
        <w:t>git add -A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rPr>
          <w:rFonts w:cs="Times New Roman"/>
          <w:color w:val="FF4000"/>
          <w:rtl/>
          <w:lang w:bidi="ar-SA"/>
        </w:rPr>
        <w:t>کامیت کردن و ثبت یک نقطه از تغییرات</w:t>
      </w:r>
    </w:p>
    <w:p w:rsidR="00606795" w:rsidRDefault="00606795">
      <w:pPr>
        <w:pStyle w:val="Standard"/>
      </w:pP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t>git commit -m ‘comment’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دیدن</w:t>
      </w:r>
      <w:proofErr w:type="gramEnd"/>
      <w:r>
        <w:rPr>
          <w:rFonts w:cs="Times New Roman"/>
          <w:color w:val="FF4000"/>
          <w:rtl/>
          <w:lang w:bidi="ar-SA"/>
        </w:rPr>
        <w:t xml:space="preserve"> تاریخچه ی کامیت ها</w:t>
      </w:r>
    </w:p>
    <w:p w:rsidR="00606795" w:rsidRDefault="00000000">
      <w:pPr>
        <w:pStyle w:val="Standard"/>
      </w:pPr>
      <w:r>
        <w:rPr>
          <w:rFonts w:cs="Times New Roman"/>
          <w:color w:val="FF4000"/>
          <w:rtl/>
          <w:lang w:bidi="ar-SA"/>
        </w:rPr>
        <w:t>هرکامیت کدی یونیک دارد می توان به هر کدام از آنها بازگشت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t xml:space="preserve">git log    </w:t>
      </w:r>
    </w:p>
    <w:p w:rsidR="00606795" w:rsidRDefault="00606795">
      <w:pPr>
        <w:pStyle w:val="Standard"/>
      </w:pPr>
    </w:p>
    <w:p w:rsidR="00606795" w:rsidRDefault="00000000">
      <w:pPr>
        <w:pStyle w:val="Standard"/>
        <w:jc w:val="right"/>
      </w:pPr>
      <w:r>
        <w:rPr>
          <w:rFonts w:cs="Times New Roman"/>
          <w:color w:val="FF4000"/>
          <w:rtl/>
          <w:lang w:bidi="ar-SA"/>
        </w:rPr>
        <w:t>گاهی در پروژه پیش می آید که حرکت پروژه دیگر به صورت خطی نیست به طور مثال در پروژه ی بانکی تا سه کامیت پیش رفته ایم و به ما میگویند کپجا را به پروژه بیافزا  در اینجا مثلا ما از کامیت دوم یک برنچ جدا میکنیم و به گسترش</w:t>
      </w:r>
    </w:p>
    <w:p w:rsidR="00606795" w:rsidRDefault="00000000">
      <w:pPr>
        <w:pStyle w:val="Standard"/>
        <w:jc w:val="right"/>
      </w:pPr>
      <w:r>
        <w:rPr>
          <w:rFonts w:cs="Times New Roman"/>
          <w:color w:val="FF4000"/>
          <w:rtl/>
          <w:lang w:bidi="ar-SA"/>
        </w:rPr>
        <w:t>کپجا در آنجا می پردازیم و پس از تکمیل با پروژه ی اصلی در کامیت مثلا پنجم مرج می کنیم</w:t>
      </w: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000000">
      <w:pPr>
        <w:pStyle w:val="Standard"/>
        <w:jc w:val="right"/>
        <w:rPr>
          <w:color w:val="FF4000"/>
          <w:lang w:bidi="fa-IR"/>
        </w:rPr>
      </w:pPr>
      <w:r>
        <w:rPr>
          <w:rFonts w:cs="Times New Roman"/>
          <w:color w:val="FF4000"/>
          <w:rtl/>
          <w:lang w:bidi="fa-IR"/>
        </w:rPr>
        <w:t>برای بازگشت به یک کامیت  برای برنچ اصلی  و ادامه دادن</w:t>
      </w:r>
      <w:r>
        <w:rPr>
          <w:color w:val="FF4000"/>
          <w:lang w:bidi="fa-IR"/>
        </w:rPr>
        <w:t>:</w:t>
      </w:r>
    </w:p>
    <w:p w:rsidR="00606795" w:rsidRDefault="00000000">
      <w:pPr>
        <w:pStyle w:val="Standard"/>
      </w:pPr>
      <w:r>
        <w:t>git reset --hard 245a7cdbbbd5136f38be7fcad199434844453610</w:t>
      </w: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000000">
      <w:pPr>
        <w:pStyle w:val="Standard"/>
        <w:jc w:val="right"/>
      </w:pP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2039020</wp:posOffset>
                </wp:positionH>
                <wp:positionV relativeFrom="paragraph">
                  <wp:posOffset>48280</wp:posOffset>
                </wp:positionV>
                <wp:extent cx="682627" cy="417195"/>
                <wp:effectExtent l="19050" t="19050" r="41273" b="40005"/>
                <wp:wrapNone/>
                <wp:docPr id="158257370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Dual lang com1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1026" style="position:absolute;left:0;text-align:left;margin-left:160.55pt;margin-top:3.8pt;width:53.75pt;height:32.85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Dual lang com1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3070098</wp:posOffset>
                </wp:positionH>
                <wp:positionV relativeFrom="paragraph">
                  <wp:posOffset>27340</wp:posOffset>
                </wp:positionV>
                <wp:extent cx="682627" cy="417195"/>
                <wp:effectExtent l="19050" t="19050" r="41273" b="40005"/>
                <wp:wrapNone/>
                <wp:docPr id="1052996325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Dual lang com2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1027" style="position:absolute;left:0;text-align:left;margin-left:241.75pt;margin-top:2.15pt;width:53.75pt;height:32.85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Dual lang com2</w:t>
                      </w:r>
                    </w:p>
                  </w:txbxContent>
                </v:textbox>
              </v:shape>
            </w:pict>
          </mc:Fallback>
        </mc:AlternateContent>
      </w:r>
    </w:p>
    <w:p w:rsidR="00606795" w:rsidRDefault="00000000">
      <w:pPr>
        <w:pStyle w:val="Standard"/>
        <w:jc w:val="right"/>
      </w:pP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1773753</wp:posOffset>
                </wp:positionH>
                <wp:positionV relativeFrom="paragraph">
                  <wp:posOffset>71597</wp:posOffset>
                </wp:positionV>
                <wp:extent cx="291465" cy="409578"/>
                <wp:effectExtent l="0" t="0" r="32385" b="28572"/>
                <wp:wrapNone/>
                <wp:docPr id="87295373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409578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A2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2" o:spid="_x0000_s1026" type="#_x0000_t32" style="position:absolute;margin-left:139.65pt;margin-top:5.65pt;width:22.95pt;height:32.25pt;flip:y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" strokecolor="#3465a4" strokeweight=".35281mm">
                <v:stroke joinstyle="miter"/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2646730</wp:posOffset>
                </wp:positionH>
                <wp:positionV relativeFrom="paragraph">
                  <wp:posOffset>50749</wp:posOffset>
                </wp:positionV>
                <wp:extent cx="460373" cy="26033"/>
                <wp:effectExtent l="0" t="0" r="15877" b="31117"/>
                <wp:wrapNone/>
                <wp:docPr id="17729136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3" cy="2603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4AC1" id="Line 3" o:spid="_x0000_s1026" type="#_x0000_t32" style="position:absolute;margin-left:208.4pt;margin-top:4pt;width:36.25pt;height:2.05pt;flip:x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" strokecolor="#3465a4" strokeweight=".35281mm">
                <v:stroke joinstyle="miter"/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3752971</wp:posOffset>
                </wp:positionH>
                <wp:positionV relativeFrom="paragraph">
                  <wp:posOffset>55778</wp:posOffset>
                </wp:positionV>
                <wp:extent cx="655954" cy="466088"/>
                <wp:effectExtent l="0" t="0" r="29846" b="29212"/>
                <wp:wrapNone/>
                <wp:docPr id="136167172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4" cy="466088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52D6" id="Line 4" o:spid="_x0000_s1026" type="#_x0000_t32" style="position:absolute;margin-left:295.5pt;margin-top:4.4pt;width:51.65pt;height:36.7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" strokecolor="#3465a4" strokeweight=".35281mm">
                <v:stroke joinstyle="miter"/>
              </v:shape>
            </w:pict>
          </mc:Fallback>
        </mc:AlternateContent>
      </w:r>
    </w:p>
    <w:p w:rsidR="00606795" w:rsidRDefault="00606795">
      <w:pPr>
        <w:pStyle w:val="Standard"/>
        <w:jc w:val="right"/>
        <w:rPr>
          <w:color w:val="FF4000"/>
        </w:rPr>
      </w:pPr>
    </w:p>
    <w:p w:rsidR="00606795" w:rsidRDefault="00000000">
      <w:pPr>
        <w:pStyle w:val="Standard"/>
        <w:jc w:val="right"/>
      </w:pPr>
      <w:r>
        <w:rPr>
          <w:noProof/>
          <w:color w:val="FF4000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2767340</wp:posOffset>
                </wp:positionH>
                <wp:positionV relativeFrom="paragraph">
                  <wp:posOffset>137891</wp:posOffset>
                </wp:positionV>
                <wp:extent cx="682627" cy="417195"/>
                <wp:effectExtent l="19050" t="19050" r="41273" b="40005"/>
                <wp:wrapNone/>
                <wp:docPr id="1441001072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commit3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1028" style="position:absolute;left:0;text-align:left;margin-left:217.9pt;margin-top:10.85pt;width:53.75pt;height:32.85pt;z-index: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commit3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-73060</wp:posOffset>
                </wp:positionH>
                <wp:positionV relativeFrom="paragraph">
                  <wp:posOffset>127101</wp:posOffset>
                </wp:positionV>
                <wp:extent cx="682627" cy="417195"/>
                <wp:effectExtent l="19050" t="19050" r="41273" b="40005"/>
                <wp:wrapNone/>
                <wp:docPr id="1810813670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commit1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029" style="position:absolute;left:0;text-align:left;margin-left:-5.75pt;margin-top:10pt;width:53.75pt;height:32.8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commit1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5509442</wp:posOffset>
                </wp:positionH>
                <wp:positionV relativeFrom="paragraph">
                  <wp:posOffset>160202</wp:posOffset>
                </wp:positionV>
                <wp:extent cx="682627" cy="417195"/>
                <wp:effectExtent l="19050" t="19050" r="41273" b="40005"/>
                <wp:wrapNone/>
                <wp:docPr id="174801591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commit5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30" style="position:absolute;left:0;text-align:left;margin-left:433.8pt;margin-top:12.6pt;width:53.75pt;height:32.8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commit5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1429938</wp:posOffset>
                </wp:positionH>
                <wp:positionV relativeFrom="paragraph">
                  <wp:posOffset>131399</wp:posOffset>
                </wp:positionV>
                <wp:extent cx="682627" cy="417195"/>
                <wp:effectExtent l="19050" t="19050" r="41273" b="40005"/>
                <wp:wrapNone/>
                <wp:docPr id="102120037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commit2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1031" style="position:absolute;left:0;text-align:left;margin-left:112.6pt;margin-top:10.35pt;width:53.75pt;height:32.85pt;z-index: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commit2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4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4064782</wp:posOffset>
                </wp:positionH>
                <wp:positionV relativeFrom="paragraph">
                  <wp:posOffset>149412</wp:posOffset>
                </wp:positionV>
                <wp:extent cx="682627" cy="417195"/>
                <wp:effectExtent l="19050" t="19050" r="41273" b="40005"/>
                <wp:wrapNone/>
                <wp:docPr id="154939509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commit4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1032" style="position:absolute;left:0;text-align:left;margin-left:320.05pt;margin-top:11.75pt;width:53.75pt;height:32.8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commit4</w:t>
                      </w:r>
                    </w:p>
                  </w:txbxContent>
                </v:textbox>
              </v:shape>
            </w:pict>
          </mc:Fallback>
        </mc:AlternateContent>
      </w:r>
    </w:p>
    <w:p w:rsidR="00606795" w:rsidRDefault="00000000">
      <w:pPr>
        <w:pStyle w:val="Standard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609447</wp:posOffset>
                </wp:positionH>
                <wp:positionV relativeFrom="paragraph">
                  <wp:posOffset>157276</wp:posOffset>
                </wp:positionV>
                <wp:extent cx="4920615" cy="36192"/>
                <wp:effectExtent l="0" t="0" r="32385" b="20958"/>
                <wp:wrapNone/>
                <wp:docPr id="1302813154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615" cy="36192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000F5" id="Line 1" o:spid="_x0000_s1026" type="#_x0000_t32" style="position:absolute;margin-left:48pt;margin-top:12.4pt;width:387.4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" strokecolor="#3465a4" strokeweight=".35281mm">
                <v:stroke joinstyle="miter"/>
              </v:shape>
            </w:pict>
          </mc:Fallback>
        </mc:AlternateContent>
      </w:r>
    </w:p>
    <w:p w:rsidR="00606795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382310</wp:posOffset>
                </wp:positionH>
                <wp:positionV relativeFrom="paragraph">
                  <wp:posOffset>11521</wp:posOffset>
                </wp:positionV>
                <wp:extent cx="587374" cy="640080"/>
                <wp:effectExtent l="0" t="0" r="22226" b="26670"/>
                <wp:wrapNone/>
                <wp:docPr id="943217799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4" cy="64008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25B51" id="Line 5" o:spid="_x0000_s1026" type="#_x0000_t32" style="position:absolute;margin-left:30.1pt;margin-top:.9pt;width:46.25pt;height:50.4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" strokecolor="#3465a4" strokeweight=".35281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4065148</wp:posOffset>
                </wp:positionH>
                <wp:positionV relativeFrom="paragraph">
                  <wp:posOffset>19110</wp:posOffset>
                </wp:positionV>
                <wp:extent cx="1464942" cy="732791"/>
                <wp:effectExtent l="0" t="0" r="20958" b="29209"/>
                <wp:wrapNone/>
                <wp:docPr id="5297802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942" cy="732791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B0DA" id="Line 7" o:spid="_x0000_s1026" type="#_x0000_t32" style="position:absolute;margin-left:320.1pt;margin-top:1.5pt;width:115.35pt;height:57.7pt;flip:y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" strokecolor="#3465a4" strokeweight=".35281mm">
                <v:stroke joinstyle="miter"/>
              </v:shape>
            </w:pict>
          </mc:Fallback>
        </mc:AlternateContent>
      </w:r>
    </w:p>
    <w:p w:rsidR="00606795" w:rsidRDefault="00606795">
      <w:pPr>
        <w:pStyle w:val="Standard"/>
      </w:pP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663488</wp:posOffset>
                </wp:positionH>
                <wp:positionV relativeFrom="paragraph">
                  <wp:posOffset>22311</wp:posOffset>
                </wp:positionV>
                <wp:extent cx="682627" cy="417195"/>
                <wp:effectExtent l="19050" t="19050" r="41273" b="40005"/>
                <wp:wrapNone/>
                <wp:docPr id="220682526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Capca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com1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1033" style="position:absolute;margin-left:52.25pt;margin-top:1.75pt;width:53.75pt;height:32.85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Capca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com1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2228758</wp:posOffset>
                </wp:positionH>
                <wp:positionV relativeFrom="paragraph">
                  <wp:posOffset>33101</wp:posOffset>
                </wp:positionV>
                <wp:extent cx="682627" cy="417195"/>
                <wp:effectExtent l="19050" t="19050" r="41273" b="40005"/>
                <wp:wrapNone/>
                <wp:docPr id="715947017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Capca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com1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1034" style="position:absolute;margin-left:175.5pt;margin-top:2.6pt;width:53.75pt;height:32.85pt;z-index: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Capca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com1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3822100</wp:posOffset>
                </wp:positionH>
                <wp:positionV relativeFrom="paragraph">
                  <wp:posOffset>22311</wp:posOffset>
                </wp:positionV>
                <wp:extent cx="682627" cy="417195"/>
                <wp:effectExtent l="19050" t="19050" r="41273" b="40005"/>
                <wp:wrapNone/>
                <wp:docPr id="1034356143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7" cy="41719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val f5"/>
                            <a:gd name="f12" fmla="val f6"/>
                            <a:gd name="f13" fmla="*/ f8 f0 1"/>
                            <a:gd name="f14" fmla="+- f12 0 f11"/>
                            <a:gd name="f15" fmla="*/ f13 1 f2"/>
                            <a:gd name="f16" fmla="*/ f14 1 21600"/>
                            <a:gd name="f17" fmla="+- f15 0 f1"/>
                            <a:gd name="f18" fmla="*/ 5400 f16 1"/>
                            <a:gd name="f19" fmla="*/ 16200 f16 1"/>
                            <a:gd name="f20" fmla="*/ 10800 f16 1"/>
                            <a:gd name="f21" fmla="*/ 0 f16 1"/>
                            <a:gd name="f22" fmla="*/ 21600 f16 1"/>
                            <a:gd name="f23" fmla="*/ f20 1 f16"/>
                            <a:gd name="f24" fmla="*/ f21 1 f16"/>
                            <a:gd name="f25" fmla="*/ f22 1 f16"/>
                            <a:gd name="f26" fmla="*/ f18 1 f16"/>
                            <a:gd name="f27" fmla="*/ f19 1 f16"/>
                            <a:gd name="f28" fmla="*/ f26 f9 1"/>
                            <a:gd name="f29" fmla="*/ f27 f9 1"/>
                            <a:gd name="f30" fmla="*/ f27 f10 1"/>
                            <a:gd name="f31" fmla="*/ f26 f10 1"/>
                            <a:gd name="f32" fmla="*/ f23 f9 1"/>
                            <a:gd name="f33" fmla="*/ f24 f10 1"/>
                            <a:gd name="f34" fmla="*/ f24 f9 1"/>
                            <a:gd name="f35" fmla="*/ f23 f10 1"/>
                            <a:gd name="f36" fmla="*/ f25 f10 1"/>
                            <a:gd name="f37" fmla="*/ f25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7">
                              <a:pos x="f32" y="f33"/>
                            </a:cxn>
                            <a:cxn ang="f17">
                              <a:pos x="f34" y="f35"/>
                            </a:cxn>
                            <a:cxn ang="f17">
                              <a:pos x="f32" y="f36"/>
                            </a:cxn>
                            <a:cxn ang="f17">
                              <a:pos x="f37" y="f35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06795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Capca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com1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35" style="position:absolute;margin-left:300.95pt;margin-top:1.75pt;width:53.75pt;height:32.8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" adj="-11796480,,5400" path="m10800,l21600,10800,10800,21600,,10800,10800,xe" fillcolor="#729fcf" strokecolor="#3465a4" strokeweight=".35281mm">
                <v:stroke joinstyle="miter"/>
                <v:formulas/>
                <v:path arrowok="t" o:connecttype="custom" o:connectlocs="341314,0;682627,208598;341314,417195;0,208598;341314,0;0,208597;341314,417195;682627,208597" o:connectangles="270,0,90,180,270,270,270,270" textboxrect="5400,5400,16200,16200"/>
                <v:textbox inset="0,0,0,0">
                  <w:txbxContent>
                    <w:p w:rsidR="00606795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Capca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com1</w:t>
                      </w:r>
                    </w:p>
                  </w:txbxContent>
                </v:textbox>
              </v:shape>
            </w:pict>
          </mc:Fallback>
        </mc:AlternateContent>
      </w:r>
    </w:p>
    <w:p w:rsidR="00606795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1281623</wp:posOffset>
                </wp:positionH>
                <wp:positionV relativeFrom="paragraph">
                  <wp:posOffset>45720</wp:posOffset>
                </wp:positionV>
                <wp:extent cx="2598423" cy="15243"/>
                <wp:effectExtent l="0" t="0" r="30477" b="22857"/>
                <wp:wrapNone/>
                <wp:docPr id="1424951659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423" cy="1524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089E" id="Line 6" o:spid="_x0000_s1026" type="#_x0000_t32" style="position:absolute;margin-left:100.9pt;margin-top:3.6pt;width:204.6pt;height:1.2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" strokecolor="#3465a4" strokeweight=".35281mm">
                <v:stroke joinstyle="miter"/>
              </v:shape>
            </w:pict>
          </mc:Fallback>
        </mc:AlternateConten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t xml:space="preserve"> </w:t>
      </w:r>
    </w:p>
    <w:p w:rsidR="00606795" w:rsidRDefault="00000000">
      <w:pPr>
        <w:pStyle w:val="Standard"/>
      </w:pPr>
      <w:r>
        <w:t xml:space="preserve">git branch </w:t>
      </w:r>
      <w:proofErr w:type="spellStart"/>
      <w:r>
        <w:t>fixpages</w:t>
      </w:r>
      <w:proofErr w:type="spellEnd"/>
      <w:r>
        <w:t xml:space="preserve"> </w:t>
      </w:r>
      <w:r>
        <w:rPr>
          <w:rFonts w:cs="Times New Roman"/>
          <w:color w:val="FF4000"/>
          <w:rtl/>
          <w:lang w:bidi="ar-SA"/>
        </w:rPr>
        <w:t>ساخت برنچ</w:t>
      </w:r>
    </w:p>
    <w:p w:rsidR="00606795" w:rsidRDefault="00000000">
      <w:pPr>
        <w:pStyle w:val="Standard"/>
        <w:rPr>
          <w:color w:val="2A6099"/>
        </w:rPr>
      </w:pPr>
      <w:r>
        <w:rPr>
          <w:color w:val="2A6099"/>
        </w:rPr>
        <w:t xml:space="preserve"> </w:t>
      </w:r>
    </w:p>
    <w:p w:rsidR="00606795" w:rsidRDefault="00606795">
      <w:pPr>
        <w:pStyle w:val="Standard"/>
        <w:rPr>
          <w:color w:val="2A6099"/>
        </w:rPr>
      </w:pPr>
    </w:p>
    <w:p w:rsidR="00606795" w:rsidRDefault="00000000">
      <w:pPr>
        <w:pStyle w:val="Standard"/>
      </w:pPr>
      <w:r>
        <w:rPr>
          <w:color w:val="000000"/>
        </w:rPr>
        <w:t xml:space="preserve">git checkout </w:t>
      </w:r>
      <w:proofErr w:type="spellStart"/>
      <w:proofErr w:type="gramStart"/>
      <w:r>
        <w:rPr>
          <w:color w:val="000000"/>
        </w:rPr>
        <w:t>fixpages</w:t>
      </w:r>
      <w:proofErr w:type="spellEnd"/>
      <w:r>
        <w:rPr>
          <w:color w:val="000000"/>
        </w:rPr>
        <w:t xml:space="preserve"> </w:t>
      </w:r>
      <w:r>
        <w:rPr>
          <w:color w:val="2A6099"/>
        </w:rPr>
        <w:t xml:space="preserve"> :</w:t>
      </w:r>
      <w:proofErr w:type="gramEnd"/>
      <w:r>
        <w:rPr>
          <w:color w:val="FF4000"/>
        </w:rPr>
        <w:t>change the branch</w:t>
      </w:r>
    </w:p>
    <w:p w:rsidR="00606795" w:rsidRDefault="00606795">
      <w:pPr>
        <w:pStyle w:val="Standard"/>
        <w:rPr>
          <w:color w:val="2A6099"/>
        </w:rPr>
      </w:pPr>
    </w:p>
    <w:p w:rsidR="00606795" w:rsidRDefault="00000000">
      <w:pPr>
        <w:pStyle w:val="Standard"/>
      </w:pPr>
      <w:r>
        <w:rPr>
          <w:rFonts w:cs="Times New Roman"/>
          <w:color w:val="2A6099"/>
          <w:rtl/>
          <w:lang w:bidi="ar-SA"/>
        </w:rPr>
        <w:t>زمانی که یک فایل را از استیج حذف می کنیم</w:t>
      </w:r>
    </w:p>
    <w:p w:rsidR="00606795" w:rsidRDefault="00000000">
      <w:pPr>
        <w:pStyle w:val="Standard"/>
      </w:pPr>
      <w:r>
        <w:rPr>
          <w:color w:val="2A6099"/>
        </w:rPr>
        <w:t xml:space="preserve">git reset </w:t>
      </w:r>
      <w:proofErr w:type="spellStart"/>
      <w:proofErr w:type="gramStart"/>
      <w:r>
        <w:rPr>
          <w:color w:val="2A6099"/>
        </w:rPr>
        <w:t>file.format</w:t>
      </w:r>
      <w:proofErr w:type="spellEnd"/>
      <w:proofErr w:type="gramEnd"/>
      <w:r>
        <w:rPr>
          <w:color w:val="C9211E"/>
        </w:rPr>
        <w:t xml:space="preserve"> : for delete a file of the add and after that do commit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proofErr w:type="gramStart"/>
      <w:r>
        <w:rPr>
          <w:color w:val="FF4000"/>
        </w:rPr>
        <w:t>:</w:t>
      </w:r>
      <w:r>
        <w:rPr>
          <w:rFonts w:cs="Times New Roman"/>
          <w:color w:val="FF4000"/>
          <w:rtl/>
          <w:lang w:bidi="ar-SA"/>
        </w:rPr>
        <w:t>در</w:t>
      </w:r>
      <w:proofErr w:type="gramEnd"/>
      <w:r>
        <w:rPr>
          <w:rFonts w:cs="Times New Roman"/>
          <w:color w:val="FF4000"/>
          <w:rtl/>
          <w:lang w:bidi="ar-SA"/>
        </w:rPr>
        <w:t xml:space="preserve"> برنچ اصلی خود هستیم و می خواهیم برنچ فرعی را به برنچ اصلی مرج کنیم پس می نویسیم</w:t>
      </w:r>
    </w:p>
    <w:p w:rsidR="00606795" w:rsidRDefault="00606795">
      <w:pPr>
        <w:pStyle w:val="Standard"/>
        <w:rPr>
          <w:color w:val="FF4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merge </w:t>
      </w:r>
      <w:proofErr w:type="spellStart"/>
      <w:r>
        <w:rPr>
          <w:color w:val="000000"/>
        </w:rPr>
        <w:t>fixpages</w:t>
      </w:r>
      <w:proofErr w:type="spellEnd"/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</w:pPr>
      <w:r>
        <w:rPr>
          <w:color w:val="000000"/>
        </w:rPr>
        <w:t xml:space="preserve">git branch -d </w:t>
      </w:r>
      <w:proofErr w:type="spellStart"/>
      <w:proofErr w:type="gramStart"/>
      <w:r>
        <w:rPr>
          <w:color w:val="000000"/>
        </w:rPr>
        <w:t>branchname</w:t>
      </w:r>
      <w:proofErr w:type="spellEnd"/>
      <w:r>
        <w:rPr>
          <w:color w:val="000000"/>
        </w:rPr>
        <w:t xml:space="preserve">  </w:t>
      </w:r>
      <w:r>
        <w:rPr>
          <w:rFonts w:cs="Times New Roman"/>
          <w:color w:val="FF4000"/>
          <w:rtl/>
          <w:lang w:bidi="ar-SA"/>
        </w:rPr>
        <w:t>حذف</w:t>
      </w:r>
      <w:proofErr w:type="gramEnd"/>
      <w:r>
        <w:rPr>
          <w:rFonts w:cs="Times New Roman"/>
          <w:color w:val="FF4000"/>
          <w:rtl/>
          <w:lang w:bidi="ar-SA"/>
        </w:rPr>
        <w:t xml:space="preserve"> برنچ</w:t>
      </w:r>
    </w:p>
    <w:p w:rsidR="00606795" w:rsidRDefault="00000000">
      <w:pPr>
        <w:pStyle w:val="Standard"/>
      </w:pPr>
      <w:r>
        <w:rPr>
          <w:color w:val="FF4000"/>
        </w:rPr>
        <w:t xml:space="preserve">: </w:t>
      </w:r>
      <w:r>
        <w:rPr>
          <w:rFonts w:cs="Times New Roman"/>
          <w:color w:val="FF4000"/>
          <w:rtl/>
          <w:lang w:bidi="ar-SA"/>
        </w:rPr>
        <w:t>می توان از آدرس پروژه های گیتهاب برای ادیت آن پروژه در سیستم خود با دستور زیر استفاده کرد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clone https://github.com/jadijadi/titap_mystry.git</w:t>
      </w: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</w:pP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rPr>
          <w:rFonts w:cs="Times New Roman"/>
          <w:rtl/>
          <w:lang w:bidi="ar-SA"/>
        </w:rPr>
        <w:t>اد کردن یک اورجین جدید</w:t>
      </w:r>
    </w:p>
    <w:p w:rsidR="00606795" w:rsidRDefault="00000000">
      <w:pPr>
        <w:pStyle w:val="Standard"/>
      </w:pPr>
      <w:r>
        <w:rPr>
          <w:color w:val="000000"/>
        </w:rPr>
        <w:t xml:space="preserve">git remote add origin </w:t>
      </w:r>
      <w:hyperlink r:id="rId6" w:history="1">
        <w:r>
          <w:rPr>
            <w:color w:val="000000"/>
          </w:rPr>
          <w:t>https://github.com/test-repo/</w:t>
        </w:r>
      </w:hyperlink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remote</w:t>
      </w:r>
    </w:p>
    <w:p w:rsidR="00606795" w:rsidRDefault="00606795">
      <w:pPr>
        <w:pStyle w:val="Standard"/>
      </w:pPr>
    </w:p>
    <w:p w:rsidR="00606795" w:rsidRDefault="00000000">
      <w:pPr>
        <w:pStyle w:val="Standard"/>
      </w:pPr>
      <w:r>
        <w:t>git diff HEAD</w:t>
      </w:r>
    </w:p>
    <w:p w:rsidR="00606795" w:rsidRDefault="00000000">
      <w:pPr>
        <w:pStyle w:val="Standard"/>
      </w:pPr>
      <w:proofErr w:type="spellStart"/>
      <w:r>
        <w:t>gtt</w:t>
      </w:r>
      <w:proofErr w:type="spellEnd"/>
      <w:r>
        <w:t xml:space="preserve"> diff –staged</w:t>
      </w:r>
    </w:p>
    <w:p w:rsidR="00606795" w:rsidRDefault="00606795">
      <w:pPr>
        <w:pStyle w:val="Standard"/>
      </w:pPr>
    </w:p>
    <w:p w:rsidR="00606795" w:rsidRDefault="00606795">
      <w:pPr>
        <w:pStyle w:val="Standard"/>
      </w:pP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push origin master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push -u origin master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pull origin master</w:t>
      </w: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remote -</w:t>
      </w:r>
      <w:proofErr w:type="gramStart"/>
      <w:r>
        <w:rPr>
          <w:color w:val="000000"/>
        </w:rPr>
        <w:t>v :</w:t>
      </w:r>
      <w:proofErr w:type="gramEnd"/>
      <w:r>
        <w:rPr>
          <w:color w:val="000000"/>
        </w:rPr>
        <w:t xml:space="preserve"> for more </w:t>
      </w:r>
      <w:proofErr w:type="spellStart"/>
      <w:r>
        <w:rPr>
          <w:color w:val="000000"/>
        </w:rPr>
        <w:t>informations</w:t>
      </w:r>
      <w:proofErr w:type="spellEnd"/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push -u origin master</w:t>
      </w: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tag -a v2.0 -m ‘first version with </w:t>
      </w:r>
      <w:proofErr w:type="gramStart"/>
      <w:r>
        <w:rPr>
          <w:color w:val="000000"/>
        </w:rPr>
        <w:t>tag .this</w:t>
      </w:r>
      <w:proofErr w:type="gramEnd"/>
      <w:r>
        <w:rPr>
          <w:color w:val="000000"/>
        </w:rPr>
        <w:t xml:space="preserve"> is what we are </w:t>
      </w:r>
      <w:proofErr w:type="spellStart"/>
      <w:r>
        <w:rPr>
          <w:color w:val="000000"/>
        </w:rPr>
        <w:t>runnig</w:t>
      </w:r>
      <w:proofErr w:type="spellEnd"/>
      <w:r>
        <w:rPr>
          <w:color w:val="000000"/>
        </w:rPr>
        <w:t xml:space="preserve"> for a long time’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tag: it </w:t>
      </w:r>
      <w:proofErr w:type="gramStart"/>
      <w:r>
        <w:rPr>
          <w:color w:val="000000"/>
        </w:rPr>
        <w:t>say</w:t>
      </w:r>
      <w:proofErr w:type="gramEnd"/>
      <w:r>
        <w:rPr>
          <w:color w:val="000000"/>
        </w:rPr>
        <w:t xml:space="preserve"> your versions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tag -</w:t>
      </w:r>
      <w:proofErr w:type="gramStart"/>
      <w:r>
        <w:rPr>
          <w:color w:val="000000"/>
        </w:rPr>
        <w:t>a  v1.8</w:t>
      </w:r>
      <w:proofErr w:type="gramEnd"/>
      <w:r>
        <w:rPr>
          <w:color w:val="000000"/>
        </w:rPr>
        <w:t xml:space="preserve"> d32432db343124  -m ‘comments’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lastRenderedPageBreak/>
        <w:t>git show v1.8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push </w:t>
      </w:r>
      <w:proofErr w:type="spellStart"/>
      <w:r>
        <w:rPr>
          <w:color w:val="000000"/>
        </w:rPr>
        <w:t>orogin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v1.8 :for</w:t>
      </w:r>
      <w:proofErr w:type="gramEnd"/>
      <w:r>
        <w:rPr>
          <w:color w:val="000000"/>
        </w:rPr>
        <w:t xml:space="preserve"> push versions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checkout v1.8</w:t>
      </w: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proofErr w:type="spellStart"/>
      <w:r>
        <w:rPr>
          <w:color w:val="000000"/>
        </w:rPr>
        <w:t>gpg</w:t>
      </w:r>
      <w:proofErr w:type="spellEnd"/>
      <w:r>
        <w:rPr>
          <w:color w:val="000000"/>
        </w:rPr>
        <w:t xml:space="preserve"> –gen-key   </w:t>
      </w:r>
    </w:p>
    <w:p w:rsidR="00606795" w:rsidRDefault="00000000">
      <w:pPr>
        <w:pStyle w:val="Standard"/>
        <w:rPr>
          <w:color w:val="000000"/>
        </w:rPr>
      </w:pPr>
      <w:proofErr w:type="spellStart"/>
      <w:proofErr w:type="gramStart"/>
      <w:r>
        <w:rPr>
          <w:color w:val="000000"/>
        </w:rPr>
        <w:t>gpg</w:t>
      </w:r>
      <w:proofErr w:type="spellEnd"/>
      <w:r>
        <w:rPr>
          <w:color w:val="000000"/>
        </w:rPr>
        <w:t xml:space="preserve">  --</w:t>
      </w:r>
      <w:proofErr w:type="gramEnd"/>
      <w:r>
        <w:rPr>
          <w:color w:val="000000"/>
        </w:rPr>
        <w:t>list-key</w:t>
      </w: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config --</w:t>
      </w:r>
      <w:proofErr w:type="gramStart"/>
      <w:r>
        <w:rPr>
          <w:color w:val="000000"/>
        </w:rPr>
        <w:t>global  user.name</w:t>
      </w:r>
      <w:proofErr w:type="gramEnd"/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config --</w:t>
      </w:r>
      <w:proofErr w:type="gramStart"/>
      <w:r>
        <w:rPr>
          <w:color w:val="000000"/>
        </w:rPr>
        <w:t xml:space="preserve">global  </w:t>
      </w:r>
      <w:proofErr w:type="spellStart"/>
      <w:r>
        <w:rPr>
          <w:color w:val="000000"/>
        </w:rPr>
        <w:t>user</w:t>
      </w:r>
      <w:proofErr w:type="gramEnd"/>
      <w:r>
        <w:rPr>
          <w:color w:val="000000"/>
        </w:rPr>
        <w:t>.signingKey</w:t>
      </w:r>
      <w:proofErr w:type="spellEnd"/>
    </w:p>
    <w:p w:rsidR="00606795" w:rsidRDefault="00000000">
      <w:pPr>
        <w:pStyle w:val="Standard"/>
        <w:rPr>
          <w:color w:val="000000"/>
        </w:rPr>
      </w:pPr>
      <w:proofErr w:type="spellStart"/>
      <w:r>
        <w:rPr>
          <w:color w:val="000000"/>
        </w:rPr>
        <w:t>gpg</w:t>
      </w:r>
      <w:proofErr w:type="spellEnd"/>
      <w:r>
        <w:rPr>
          <w:color w:val="000000"/>
        </w:rPr>
        <w:t xml:space="preserve"> --list-secret-keys --</w:t>
      </w:r>
      <w:proofErr w:type="spellStart"/>
      <w:r>
        <w:rPr>
          <w:color w:val="000000"/>
        </w:rPr>
        <w:t>keyid</w:t>
      </w:r>
      <w:proofErr w:type="spellEnd"/>
      <w:r>
        <w:rPr>
          <w:color w:val="000000"/>
        </w:rPr>
        <w:t>-format LONG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config --</w:t>
      </w:r>
      <w:proofErr w:type="gramStart"/>
      <w:r>
        <w:rPr>
          <w:color w:val="000000"/>
        </w:rPr>
        <w:t xml:space="preserve">global  </w:t>
      </w:r>
      <w:proofErr w:type="spellStart"/>
      <w:r>
        <w:rPr>
          <w:color w:val="000000"/>
        </w:rPr>
        <w:t>user</w:t>
      </w:r>
      <w:proofErr w:type="gramEnd"/>
      <w:r>
        <w:rPr>
          <w:color w:val="000000"/>
        </w:rPr>
        <w:t>.signingKey</w:t>
      </w:r>
      <w:proofErr w:type="spellEnd"/>
      <w:r>
        <w:rPr>
          <w:color w:val="000000"/>
        </w:rPr>
        <w:t xml:space="preserve"> 3ED6683D36501F9F</w:t>
      </w: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tag -s v2.1 -m ‘this is me’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show v2.1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tag -v v2.1</w:t>
      </w: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commit -S -</w:t>
      </w:r>
      <w:proofErr w:type="gramStart"/>
      <w:r>
        <w:rPr>
          <w:color w:val="000000"/>
        </w:rPr>
        <w:t>m  ‘</w:t>
      </w:r>
      <w:proofErr w:type="spellStart"/>
      <w:proofErr w:type="gramEnd"/>
      <w:r>
        <w:rPr>
          <w:color w:val="000000"/>
        </w:rPr>
        <w:t>ssada</w:t>
      </w:r>
      <w:proofErr w:type="spellEnd"/>
      <w:r>
        <w:rPr>
          <w:color w:val="000000"/>
        </w:rPr>
        <w:t>’</w:t>
      </w: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help command</w:t>
      </w: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blame </w:t>
      </w:r>
      <w:proofErr w:type="spellStart"/>
      <w:proofErr w:type="gramStart"/>
      <w:r>
        <w:rPr>
          <w:color w:val="000000"/>
        </w:rPr>
        <w:t>filename.format</w:t>
      </w:r>
      <w:proofErr w:type="spellEnd"/>
      <w:proofErr w:type="gramEnd"/>
      <w:r>
        <w:rPr>
          <w:color w:val="000000"/>
        </w:rPr>
        <w:t xml:space="preserve"> -L23</w:t>
      </w:r>
    </w:p>
    <w:p w:rsidR="00606795" w:rsidRDefault="00000000">
      <w:pPr>
        <w:pStyle w:val="Standard"/>
      </w:pPr>
      <w:r>
        <w:rPr>
          <w:color w:val="000000"/>
        </w:rPr>
        <w:t xml:space="preserve">git blame </w:t>
      </w:r>
      <w:proofErr w:type="spellStart"/>
      <w:proofErr w:type="gramStart"/>
      <w:r>
        <w:rPr>
          <w:color w:val="000000"/>
        </w:rPr>
        <w:t>filename.format</w:t>
      </w:r>
      <w:proofErr w:type="spellEnd"/>
      <w:proofErr w:type="gramEnd"/>
      <w:r>
        <w:rPr>
          <w:color w:val="000000"/>
        </w:rPr>
        <w:t xml:space="preserve"> </w:t>
      </w:r>
      <w:r>
        <w:rPr>
          <w:strike/>
          <w:color w:val="000000"/>
        </w:rPr>
        <w:t>-L2,30</w:t>
      </w:r>
    </w:p>
    <w:p w:rsidR="00606795" w:rsidRDefault="00606795">
      <w:pPr>
        <w:pStyle w:val="Standard"/>
        <w:rPr>
          <w:color w:val="000000"/>
        </w:rPr>
      </w:pP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bisect start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git log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biscote</w:t>
      </w:r>
      <w:proofErr w:type="spellEnd"/>
      <w:r>
        <w:rPr>
          <w:color w:val="000000"/>
        </w:rPr>
        <w:t xml:space="preserve"> bad</w:t>
      </w: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biscot</w:t>
      </w:r>
      <w:proofErr w:type="spellEnd"/>
      <w:r>
        <w:rPr>
          <w:color w:val="000000"/>
        </w:rPr>
        <w:t xml:space="preserve"> good</w:t>
      </w:r>
    </w:p>
    <w:p w:rsidR="00606795" w:rsidRDefault="00606795">
      <w:pPr>
        <w:pStyle w:val="Standard"/>
        <w:rPr>
          <w:color w:val="000000"/>
        </w:rPr>
      </w:pPr>
    </w:p>
    <w:p w:rsidR="00606795" w:rsidRDefault="00000000">
      <w:pPr>
        <w:pStyle w:val="Standard"/>
        <w:rPr>
          <w:color w:val="000000"/>
        </w:rPr>
      </w:pPr>
      <w:r>
        <w:rPr>
          <w:color w:val="000000"/>
        </w:rPr>
        <w:t>https://github.com/schahrijar/django_manual_test.git</w:t>
      </w:r>
    </w:p>
    <w:p w:rsidR="00606795" w:rsidRDefault="00606795">
      <w:pPr>
        <w:pStyle w:val="Standard"/>
        <w:rPr>
          <w:color w:val="000000"/>
        </w:rPr>
      </w:pPr>
    </w:p>
    <w:sectPr w:rsidR="006067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0B4D" w:rsidRDefault="00F70B4D">
      <w:r>
        <w:separator/>
      </w:r>
    </w:p>
  </w:endnote>
  <w:endnote w:type="continuationSeparator" w:id="0">
    <w:p w:rsidR="00F70B4D" w:rsidRDefault="00F7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0B4D" w:rsidRDefault="00F70B4D">
      <w:r>
        <w:rPr>
          <w:color w:val="000000"/>
        </w:rPr>
        <w:separator/>
      </w:r>
    </w:p>
  </w:footnote>
  <w:footnote w:type="continuationSeparator" w:id="0">
    <w:p w:rsidR="00F70B4D" w:rsidRDefault="00F70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6795"/>
    <w:rsid w:val="0012445F"/>
    <w:rsid w:val="00606795"/>
    <w:rsid w:val="00CA5F53"/>
    <w:rsid w:val="00F7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B62C6-FD31-4339-988B-5A67EEF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st-rep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Fizza</dc:creator>
  <cp:lastModifiedBy>schahrijar bolouri</cp:lastModifiedBy>
  <cp:revision>2</cp:revision>
  <dcterms:created xsi:type="dcterms:W3CDTF">2024-05-02T23:29:00Z</dcterms:created>
  <dcterms:modified xsi:type="dcterms:W3CDTF">2024-05-02T23:29:00Z</dcterms:modified>
</cp:coreProperties>
</file>